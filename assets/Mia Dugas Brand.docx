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1EF" w:rsidRPr="00DB3EE5" w:rsidRDefault="00DB3EE5" w:rsidP="00DB3EE5">
      <w:pPr>
        <w:pStyle w:val="NoSpacing"/>
        <w:rPr>
          <w:sz w:val="28"/>
          <w:szCs w:val="28"/>
        </w:rPr>
      </w:pPr>
      <w:r w:rsidRPr="00DB3EE5">
        <w:rPr>
          <w:sz w:val="28"/>
          <w:szCs w:val="28"/>
        </w:rPr>
        <w:t>Mia Dugas</w:t>
      </w:r>
    </w:p>
    <w:p w:rsidR="00DB3EE5" w:rsidRPr="00DB3EE5" w:rsidRDefault="00DB3EE5" w:rsidP="00DB3EE5">
      <w:pPr>
        <w:pStyle w:val="NoSpacing"/>
        <w:rPr>
          <w:sz w:val="28"/>
          <w:szCs w:val="28"/>
        </w:rPr>
      </w:pPr>
    </w:p>
    <w:p w:rsidR="00DB3EE5" w:rsidRPr="00DB3EE5" w:rsidRDefault="00DB3EE5" w:rsidP="00DB3EE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Pr="00DB3EE5">
        <w:rPr>
          <w:sz w:val="28"/>
          <w:szCs w:val="28"/>
        </w:rPr>
        <w:t>Brand Statement</w:t>
      </w:r>
      <w:r>
        <w:rPr>
          <w:sz w:val="28"/>
          <w:szCs w:val="28"/>
        </w:rPr>
        <w:t>:</w:t>
      </w:r>
    </w:p>
    <w:p w:rsidR="00DB3EE5" w:rsidRDefault="00DB3EE5" w:rsidP="00DB3EE5">
      <w:pPr>
        <w:pStyle w:val="NoSpacing"/>
      </w:pPr>
    </w:p>
    <w:p w:rsidR="00DB3EE5" w:rsidRDefault="00DB3EE5" w:rsidP="00DB3EE5">
      <w:pPr>
        <w:pStyle w:val="NoSpacing"/>
      </w:pPr>
    </w:p>
    <w:p w:rsidR="00DB3EE5" w:rsidRDefault="00DB3EE5" w:rsidP="00DB3EE5">
      <w:pPr>
        <w:pStyle w:val="NoSpacing"/>
      </w:pPr>
    </w:p>
    <w:p w:rsidR="00DB3EE5" w:rsidRDefault="00DB3EE5" w:rsidP="00DB3EE5">
      <w:pPr>
        <w:pStyle w:val="NoSpacing"/>
      </w:pPr>
    </w:p>
    <w:p w:rsidR="00DB3EE5" w:rsidRDefault="00DB3EE5" w:rsidP="00DB3EE5">
      <w:pPr>
        <w:pStyle w:val="NoSpacing"/>
      </w:pPr>
    </w:p>
    <w:p w:rsidR="00DB3EE5" w:rsidRDefault="00DB3EE5" w:rsidP="00DB3EE5">
      <w:pPr>
        <w:pStyle w:val="NoSpacing"/>
      </w:pPr>
    </w:p>
    <w:p w:rsidR="00DB3EE5" w:rsidRDefault="00DB3EE5" w:rsidP="00DB3EE5">
      <w:pPr>
        <w:pStyle w:val="NoSpacing"/>
      </w:pPr>
    </w:p>
    <w:p w:rsidR="00DB3EE5" w:rsidRDefault="00DB3EE5" w:rsidP="00DB3EE5">
      <w:pPr>
        <w:pStyle w:val="NoSpacing"/>
      </w:pPr>
    </w:p>
    <w:p w:rsidR="00DB3EE5" w:rsidRPr="00DB3EE5" w:rsidRDefault="00DB3EE5" w:rsidP="00DB3EE5">
      <w:pPr>
        <w:pStyle w:val="NoSpacing"/>
        <w:rPr>
          <w:sz w:val="48"/>
          <w:szCs w:val="48"/>
        </w:rPr>
      </w:pPr>
      <w:r w:rsidRPr="00DB3EE5">
        <w:rPr>
          <w:sz w:val="48"/>
          <w:szCs w:val="48"/>
        </w:rPr>
        <w:t>A unicorn in a sea</w:t>
      </w:r>
      <w:bookmarkStart w:id="0" w:name="_GoBack"/>
      <w:bookmarkEnd w:id="0"/>
      <w:r w:rsidRPr="00DB3EE5">
        <w:rPr>
          <w:sz w:val="48"/>
          <w:szCs w:val="48"/>
        </w:rPr>
        <w:t xml:space="preserve"> of donkeys</w:t>
      </w:r>
    </w:p>
    <w:sectPr w:rsidR="00DB3EE5" w:rsidRPr="00DB3EE5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D72" w:rsidRDefault="00E83D72" w:rsidP="003856C9">
      <w:pPr>
        <w:spacing w:after="0" w:line="240" w:lineRule="auto"/>
      </w:pPr>
      <w:r>
        <w:separator/>
      </w:r>
    </w:p>
  </w:endnote>
  <w:endnote w:type="continuationSeparator" w:id="0">
    <w:p w:rsidR="00E83D72" w:rsidRDefault="00E83D7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4B53A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417F8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D72" w:rsidRDefault="00E83D72" w:rsidP="003856C9">
      <w:pPr>
        <w:spacing w:after="0" w:line="240" w:lineRule="auto"/>
      </w:pPr>
      <w:r>
        <w:separator/>
      </w:r>
    </w:p>
  </w:footnote>
  <w:footnote w:type="continuationSeparator" w:id="0">
    <w:p w:rsidR="00E83D72" w:rsidRDefault="00E83D7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BB741E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92FD92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E5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E52D1"/>
    <w:rsid w:val="00BF6BAB"/>
    <w:rsid w:val="00C007A5"/>
    <w:rsid w:val="00C4403A"/>
    <w:rsid w:val="00CE6306"/>
    <w:rsid w:val="00D11C4D"/>
    <w:rsid w:val="00D5067A"/>
    <w:rsid w:val="00DB3EE5"/>
    <w:rsid w:val="00DC79BB"/>
    <w:rsid w:val="00E34D58"/>
    <w:rsid w:val="00E83D72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7C60"/>
  <w15:chartTrackingRefBased/>
  <w15:docId w15:val="{BEE9152E-6201-DA43-9CC2-AAC6B16F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a/Library/Containers/com.microsoft.Word/Data/Library/Application%20Support/Microsoft/Office/16.0/DTS/en-US%7bDBE4559C-5046-3E4C-86A1-28363F3028FF%7d/%7b80D4DC1B-77C6-3A40-8C5B-227F8DBD3DD5%7dtf16392740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Elyse Dugas</dc:creator>
  <cp:keywords/>
  <dc:description/>
  <cp:lastModifiedBy>Mia Elyse Dugas</cp:lastModifiedBy>
  <cp:revision>1</cp:revision>
  <dcterms:created xsi:type="dcterms:W3CDTF">2019-12-15T16:00:00Z</dcterms:created>
  <dcterms:modified xsi:type="dcterms:W3CDTF">2019-12-15T16:24:00Z</dcterms:modified>
</cp:coreProperties>
</file>